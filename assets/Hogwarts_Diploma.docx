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74432" w14:textId="6EC3C98E" w:rsidR="0045039F" w:rsidRDefault="006930A7" w:rsidP="00013DCE">
      <w:pPr>
        <w:spacing w:before="120"/>
        <w:ind w:left="720" w:right="720"/>
        <w:rPr>
          <w:sz w:val="72"/>
          <w:szCs w:val="72"/>
          <w:lang w:val="en-GB"/>
        </w:rPr>
      </w:pPr>
      <w:r w:rsidRPr="006930A7">
        <w:rPr>
          <w:noProof/>
          <w:color w:val="6C000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4F341" wp14:editId="05DC836E">
                <wp:simplePos x="0" y="0"/>
                <wp:positionH relativeFrom="column">
                  <wp:posOffset>-285750</wp:posOffset>
                </wp:positionH>
                <wp:positionV relativeFrom="paragraph">
                  <wp:posOffset>-544195</wp:posOffset>
                </wp:positionV>
                <wp:extent cx="10344150" cy="7277100"/>
                <wp:effectExtent l="19050" t="19050" r="38100" b="38100"/>
                <wp:wrapNone/>
                <wp:docPr id="11758791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0" cy="7277100"/>
                        </a:xfrm>
                        <a:prstGeom prst="rect">
                          <a:avLst/>
                        </a:prstGeom>
                        <a:noFill/>
                        <a:ln w="63500" cap="flat">
                          <a:solidFill>
                            <a:srgbClr val="FFD671"/>
                          </a:solidFill>
                          <a:prstDash val="solid"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10344150"/>
                                    <a:gd name="connsiteY0" fmla="*/ 0 h 7277100"/>
                                    <a:gd name="connsiteX1" fmla="*/ 10344150 w 10344150"/>
                                    <a:gd name="connsiteY1" fmla="*/ 0 h 7277100"/>
                                    <a:gd name="connsiteX2" fmla="*/ 10344150 w 10344150"/>
                                    <a:gd name="connsiteY2" fmla="*/ 7277100 h 7277100"/>
                                    <a:gd name="connsiteX3" fmla="*/ 0 w 10344150"/>
                                    <a:gd name="connsiteY3" fmla="*/ 7277100 h 7277100"/>
                                    <a:gd name="connsiteX4" fmla="*/ 0 w 10344150"/>
                                    <a:gd name="connsiteY4" fmla="*/ 0 h 72771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0344150" h="72771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910727" y="118645"/>
                                        <a:pt x="6896285" y="116012"/>
                                        <a:pt x="10344150" y="0"/>
                                      </a:cubicBezTo>
                                      <a:cubicBezTo>
                                        <a:pt x="10211268" y="1270861"/>
                                        <a:pt x="10429101" y="5487834"/>
                                        <a:pt x="10344150" y="7277100"/>
                                      </a:cubicBezTo>
                                      <a:cubicBezTo>
                                        <a:pt x="7021757" y="7411700"/>
                                        <a:pt x="3093674" y="7119904"/>
                                        <a:pt x="0" y="7277100"/>
                                      </a:cubicBezTo>
                                      <a:cubicBezTo>
                                        <a:pt x="-20187" y="5911002"/>
                                        <a:pt x="-152480" y="1904835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A0C72" id="Rectangle 2" o:spid="_x0000_s1026" style="position:absolute;margin-left:-22.5pt;margin-top:-42.85pt;width:814.5pt;height:57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" filled="f" strokecolor="#ffd671" strokeweight="5pt"/>
            </w:pict>
          </mc:Fallback>
        </mc:AlternateContent>
      </w:r>
      <w:r w:rsidR="00013DCE">
        <w:rPr>
          <w:noProof/>
        </w:rPr>
        <mc:AlternateContent>
          <mc:Choice Requires="wps">
            <w:drawing>
              <wp:inline distT="0" distB="0" distL="0" distR="0" wp14:anchorId="1E560173" wp14:editId="5E0DE934">
                <wp:extent cx="10259695" cy="1066800"/>
                <wp:effectExtent l="0" t="0" r="0" b="9525"/>
                <wp:docPr id="18513213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9695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71E416" w14:textId="6A45A3B7" w:rsidR="00013DCE" w:rsidRPr="006930A7" w:rsidRDefault="00013DCE" w:rsidP="00013DCE">
                            <w:pPr>
                              <w:spacing w:before="120"/>
                              <w:ind w:left="720" w:right="720"/>
                              <w:rPr>
                                <w:rFonts w:ascii="Old English Text MT" w:hAnsi="Old English Text MT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30A7">
                              <w:rPr>
                                <w:rFonts w:ascii="Old English Text MT" w:hAnsi="Old English Text MT" w:cs="Arabic Typesetting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Hogwarts School of Witchcraft and Wizardry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10985817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56017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807.85pt;height:8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" filled="f" stroked="f">
                <v:textbox style="mso-fit-shape-to-text:t">
                  <w:txbxContent>
                    <w:p w14:paraId="6C71E416" w14:textId="6A45A3B7" w:rsidR="00013DCE" w:rsidRPr="006930A7" w:rsidRDefault="00013DCE" w:rsidP="00013DCE">
                      <w:pPr>
                        <w:spacing w:before="120"/>
                        <w:ind w:left="720" w:right="720"/>
                        <w:rPr>
                          <w:rFonts w:ascii="Old English Text MT" w:hAnsi="Old English Text MT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30A7">
                        <w:rPr>
                          <w:rFonts w:ascii="Old English Text MT" w:hAnsi="Old English Text MT" w:cs="Arabic Typesetting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Hogwarts School of Witchcraft and Wizardry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9CEC72" w14:textId="218D58D7" w:rsidR="00357189" w:rsidRPr="006A0BED" w:rsidRDefault="006A0BED" w:rsidP="00013DCE">
      <w:pPr>
        <w:spacing w:before="120"/>
        <w:ind w:left="720" w:right="720"/>
        <w:rPr>
          <w:rFonts w:ascii="Calibri" w:hAnsi="Calibri" w:cs="Calibri"/>
          <w:color w:val="6C0000"/>
          <w:sz w:val="96"/>
          <w:szCs w:val="72"/>
        </w:rPr>
      </w:pPr>
      <w:r>
        <w:rPr>
          <w:rFonts w:ascii="Calibri" w:hAnsi="Calibri" w:cs="Calibri"/>
          <w:color w:val="6C0000"/>
          <w:sz w:val="96"/>
          <w:szCs w:val="72"/>
        </w:rPr>
        <w:t xml:space="preserve">{{ </w:t>
      </w:r>
      <w:r w:rsidR="0009041B">
        <w:rPr>
          <w:rFonts w:ascii="Calibri" w:hAnsi="Calibri" w:cs="Calibri"/>
          <w:color w:val="6C0000"/>
          <w:sz w:val="96"/>
          <w:szCs w:val="72"/>
        </w:rPr>
        <w:t>house</w:t>
      </w:r>
      <w:r>
        <w:rPr>
          <w:rFonts w:ascii="Calibri" w:hAnsi="Calibri" w:cs="Calibri"/>
          <w:color w:val="6C0000"/>
          <w:sz w:val="96"/>
          <w:szCs w:val="72"/>
        </w:rPr>
        <w:t xml:space="preserve"> }}</w:t>
      </w:r>
    </w:p>
    <w:p w14:paraId="6BDE62FE" w14:textId="3D8FBAFE" w:rsidR="006A0BED" w:rsidRPr="006A0BED" w:rsidRDefault="006A0BED" w:rsidP="00013DCE">
      <w:pPr>
        <w:spacing w:before="120"/>
        <w:ind w:left="720" w:right="720"/>
        <w:rPr>
          <w:rFonts w:ascii="Old English Text MT" w:hAnsi="Old English Text MT" w:cs="Calibri"/>
          <w:color w:val="6C0000"/>
          <w:sz w:val="36"/>
          <w:szCs w:val="36"/>
        </w:rPr>
      </w:pPr>
      <w:r>
        <w:rPr>
          <w:rFonts w:ascii="Old English Text MT" w:hAnsi="Old English Text MT" w:cs="Calibri"/>
          <w:color w:val="6C0000"/>
          <w:sz w:val="36"/>
          <w:szCs w:val="36"/>
        </w:rPr>
        <w:t>The Ministry of Magic upon recommendation of the Hogwarts faculty conferred on</w:t>
      </w:r>
    </w:p>
    <w:p w14:paraId="627A31BE" w14:textId="57F13628" w:rsidR="00013DCE" w:rsidRDefault="006930A7" w:rsidP="00013DCE">
      <w:pPr>
        <w:spacing w:before="120"/>
        <w:ind w:left="720" w:right="720"/>
        <w:rPr>
          <w:rFonts w:ascii="Harry P" w:hAnsi="Harry P" w:cs="Calibri"/>
          <w:color w:val="6C0000"/>
          <w:sz w:val="96"/>
          <w:szCs w:val="72"/>
        </w:rPr>
      </w:pPr>
      <w:r w:rsidRPr="006930A7">
        <w:rPr>
          <w:rFonts w:ascii="Harry P" w:hAnsi="Harry P" w:cs="Calibri"/>
          <w:color w:val="6C0000"/>
          <w:sz w:val="96"/>
          <w:szCs w:val="72"/>
        </w:rPr>
        <w:t>{{name}}</w:t>
      </w:r>
    </w:p>
    <w:p w14:paraId="670B8B9E" w14:textId="3EA9FC94" w:rsidR="00357189" w:rsidRPr="006A0BED" w:rsidRDefault="006A0BED" w:rsidP="00013DCE">
      <w:pPr>
        <w:spacing w:before="120"/>
        <w:ind w:left="720" w:right="720"/>
        <w:rPr>
          <w:rFonts w:ascii="Old English Text MT" w:hAnsi="Old English Text MT" w:cs="Calibri"/>
          <w:color w:val="auto"/>
          <w:sz w:val="40"/>
          <w:szCs w:val="40"/>
        </w:rPr>
      </w:pPr>
      <w:r w:rsidRPr="006A0BED">
        <w:rPr>
          <w:rFonts w:ascii="Old English Text MT" w:hAnsi="Old English Text MT" w:cs="Calibri"/>
          <w:color w:val="auto"/>
          <w:sz w:val="40"/>
          <w:szCs w:val="40"/>
        </w:rPr>
        <w:t xml:space="preserve">Having honorably fulfilled all requirements for this degree together with all the rights, privileges and honors pertaining </w:t>
      </w:r>
      <w:r>
        <w:rPr>
          <w:rFonts w:ascii="Old English Text MT" w:hAnsi="Old English Text MT" w:cs="Calibri"/>
          <w:color w:val="auto"/>
          <w:sz w:val="40"/>
          <w:szCs w:val="40"/>
        </w:rPr>
        <w:t>to witchcraft and wizardry</w:t>
      </w:r>
    </w:p>
    <w:p w14:paraId="43780BDD" w14:textId="77777777" w:rsidR="004856E6" w:rsidRDefault="004856E6" w:rsidP="00C91692">
      <w:pPr>
        <w:spacing w:before="120"/>
        <w:ind w:left="720" w:right="720"/>
        <w:rPr>
          <w:rFonts w:ascii="Harry P" w:hAnsi="Harry P" w:cs="Calibri"/>
          <w:color w:val="6C0000"/>
          <w:sz w:val="48"/>
          <w:szCs w:val="44"/>
        </w:rPr>
      </w:pPr>
    </w:p>
    <w:p w14:paraId="6FA86F6C" w14:textId="09D174BC" w:rsidR="00C91692" w:rsidRPr="00C91692" w:rsidRDefault="00C91692" w:rsidP="00C91692">
      <w:pPr>
        <w:spacing w:before="120"/>
        <w:ind w:left="720" w:right="720"/>
        <w:rPr>
          <w:rFonts w:ascii="Harry P" w:hAnsi="Harry P" w:cs="Calibri"/>
          <w:color w:val="6C0000"/>
          <w:sz w:val="48"/>
          <w:szCs w:val="44"/>
        </w:rPr>
      </w:pPr>
      <w:r w:rsidRPr="00C91692">
        <w:rPr>
          <w:rFonts w:ascii="Harry P" w:hAnsi="Harry P" w:cs="Calibri"/>
          <w:color w:val="6C0000"/>
          <w:sz w:val="48"/>
          <w:szCs w:val="44"/>
        </w:rPr>
        <w:t>{{</w:t>
      </w:r>
      <w:r w:rsidR="004856E6">
        <w:rPr>
          <w:rFonts w:ascii="Harry P" w:hAnsi="Harry P" w:cs="Calibri"/>
          <w:color w:val="6C0000"/>
          <w:sz w:val="48"/>
          <w:szCs w:val="44"/>
        </w:rPr>
        <w:t>date</w:t>
      </w:r>
      <w:r w:rsidRPr="00C91692">
        <w:rPr>
          <w:rFonts w:ascii="Harry P" w:hAnsi="Harry P" w:cs="Calibri"/>
          <w:color w:val="6C0000"/>
          <w:sz w:val="48"/>
          <w:szCs w:val="44"/>
        </w:rPr>
        <w:t>}}</w:t>
      </w:r>
    </w:p>
    <w:p w14:paraId="6E4E49D5" w14:textId="0D9643A8" w:rsidR="00A04CC4" w:rsidRPr="00C20722" w:rsidRDefault="004856E6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48C9B" wp14:editId="2698F651">
                <wp:simplePos x="0" y="0"/>
                <wp:positionH relativeFrom="column">
                  <wp:posOffset>139700</wp:posOffset>
                </wp:positionH>
                <wp:positionV relativeFrom="paragraph">
                  <wp:posOffset>1026795</wp:posOffset>
                </wp:positionV>
                <wp:extent cx="2075815" cy="0"/>
                <wp:effectExtent l="0" t="0" r="0" b="0"/>
                <wp:wrapNone/>
                <wp:docPr id="198129290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0A990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pt,80.85pt" to="174.4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" strokecolor="black [3200]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3A42C9" wp14:editId="20D85747">
                <wp:simplePos x="0" y="0"/>
                <wp:positionH relativeFrom="column">
                  <wp:posOffset>7478395</wp:posOffset>
                </wp:positionH>
                <wp:positionV relativeFrom="paragraph">
                  <wp:posOffset>1107799</wp:posOffset>
                </wp:positionV>
                <wp:extent cx="2075818" cy="0"/>
                <wp:effectExtent l="0" t="0" r="0" b="0"/>
                <wp:wrapNone/>
                <wp:docPr id="20849035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5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F5211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85pt,87.25pt" to="752.3pt,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" strokecolor="black [3200]"/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B40393" wp14:editId="339C5534">
                <wp:simplePos x="0" y="0"/>
                <wp:positionH relativeFrom="margin">
                  <wp:posOffset>0</wp:posOffset>
                </wp:positionH>
                <wp:positionV relativeFrom="paragraph">
                  <wp:posOffset>661670</wp:posOffset>
                </wp:positionV>
                <wp:extent cx="2464435" cy="930275"/>
                <wp:effectExtent l="0" t="0" r="0" b="3175"/>
                <wp:wrapNone/>
                <wp:docPr id="17057029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05849" w14:textId="41F437FE" w:rsidR="00EA2B4B" w:rsidRPr="00FA4CFF" w:rsidRDefault="00EA2B4B" w:rsidP="00EA2B4B">
                            <w:pPr>
                              <w:pStyle w:val="NoSpacing"/>
                              <w:jc w:val="center"/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{{</w:t>
                            </w:r>
                            <w:r w:rsidR="0009041B"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minister</w:t>
                            </w:r>
                            <w:r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}}</w:t>
                            </w:r>
                          </w:p>
                          <w:p w14:paraId="0587D4F2" w14:textId="77777777" w:rsidR="00EA2B4B" w:rsidRDefault="00EA2B4B" w:rsidP="00EA2B4B">
                            <w:pPr>
                              <w:pStyle w:val="NoSpacing"/>
                              <w:jc w:val="center"/>
                            </w:pPr>
                          </w:p>
                          <w:p w14:paraId="4700F519" w14:textId="2E5FAB4C" w:rsidR="00EA2B4B" w:rsidRPr="00EA2B4B" w:rsidRDefault="00EA2B4B" w:rsidP="00EA2B4B">
                            <w:pPr>
                              <w:pStyle w:val="NoSpacing"/>
                              <w:jc w:val="center"/>
                              <w:rPr>
                                <w:rFonts w:ascii="Harry P" w:hAnsi="Harry P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Harry P" w:hAnsi="Harry P"/>
                                <w:sz w:val="44"/>
                                <w:szCs w:val="44"/>
                              </w:rPr>
                              <w:t>Minister of Magic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40393" id="Text Box 6" o:spid="_x0000_s1027" type="#_x0000_t202" style="position:absolute;left:0;text-align:left;margin-left:0;margin-top:52.1pt;width:194.05pt;height:73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" filled="f" stroked="f">
                <v:textbox>
                  <w:txbxContent>
                    <w:p w14:paraId="7E405849" w14:textId="41F437FE" w:rsidR="00EA2B4B" w:rsidRPr="00FA4CFF" w:rsidRDefault="00EA2B4B" w:rsidP="00EA2B4B">
                      <w:pPr>
                        <w:pStyle w:val="NoSpacing"/>
                        <w:jc w:val="center"/>
                        <w:rPr>
                          <w:rFonts w:ascii="Kunstler Script" w:hAnsi="Kunstler Script"/>
                          <w:sz w:val="44"/>
                          <w:szCs w:val="44"/>
                        </w:rPr>
                      </w:pPr>
                      <w:r>
                        <w:rPr>
                          <w:rFonts w:ascii="Kunstler Script" w:hAnsi="Kunstler Script"/>
                          <w:sz w:val="44"/>
                          <w:szCs w:val="44"/>
                        </w:rPr>
                        <w:t>{{</w:t>
                      </w:r>
                      <w:r w:rsidR="0009041B">
                        <w:rPr>
                          <w:rFonts w:ascii="Kunstler Script" w:hAnsi="Kunstler Script"/>
                          <w:sz w:val="44"/>
                          <w:szCs w:val="44"/>
                        </w:rPr>
                        <w:t>minister</w:t>
                      </w:r>
                      <w:r>
                        <w:rPr>
                          <w:rFonts w:ascii="Kunstler Script" w:hAnsi="Kunstler Script"/>
                          <w:sz w:val="44"/>
                          <w:szCs w:val="44"/>
                        </w:rPr>
                        <w:t>}}</w:t>
                      </w:r>
                    </w:p>
                    <w:p w14:paraId="0587D4F2" w14:textId="77777777" w:rsidR="00EA2B4B" w:rsidRDefault="00EA2B4B" w:rsidP="00EA2B4B">
                      <w:pPr>
                        <w:pStyle w:val="NoSpacing"/>
                        <w:jc w:val="center"/>
                      </w:pPr>
                    </w:p>
                    <w:p w14:paraId="4700F519" w14:textId="2E5FAB4C" w:rsidR="00EA2B4B" w:rsidRPr="00EA2B4B" w:rsidRDefault="00EA2B4B" w:rsidP="00EA2B4B">
                      <w:pPr>
                        <w:pStyle w:val="NoSpacing"/>
                        <w:jc w:val="center"/>
                        <w:rPr>
                          <w:rFonts w:ascii="Harry P" w:hAnsi="Harry P"/>
                          <w:sz w:val="44"/>
                          <w:szCs w:val="44"/>
                        </w:rPr>
                      </w:pPr>
                      <w:r>
                        <w:rPr>
                          <w:rFonts w:ascii="Harry P" w:hAnsi="Harry P"/>
                          <w:sz w:val="44"/>
                          <w:szCs w:val="44"/>
                        </w:rPr>
                        <w:t>Minister of Magic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D5F39" wp14:editId="0F7D7386">
                <wp:simplePos x="0" y="0"/>
                <wp:positionH relativeFrom="margin">
                  <wp:posOffset>7313295</wp:posOffset>
                </wp:positionH>
                <wp:positionV relativeFrom="paragraph">
                  <wp:posOffset>756699</wp:posOffset>
                </wp:positionV>
                <wp:extent cx="2464435" cy="930303"/>
                <wp:effectExtent l="0" t="0" r="0" b="3175"/>
                <wp:wrapNone/>
                <wp:docPr id="210736476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30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42ABD" w14:textId="269EB0CD" w:rsidR="00FA4CFF" w:rsidRPr="00FA4CFF" w:rsidRDefault="00EA2B4B" w:rsidP="00FA4CFF">
                            <w:pPr>
                              <w:pStyle w:val="NoSpacing"/>
                              <w:jc w:val="center"/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{{</w:t>
                            </w:r>
                            <w:r w:rsidR="0009041B"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headmaster</w:t>
                            </w:r>
                            <w:r>
                              <w:rPr>
                                <w:rFonts w:ascii="Kunstler Script" w:hAnsi="Kunstler Script"/>
                                <w:sz w:val="44"/>
                                <w:szCs w:val="44"/>
                              </w:rPr>
                              <w:t>}}</w:t>
                            </w:r>
                          </w:p>
                          <w:p w14:paraId="3554BCF0" w14:textId="77777777" w:rsidR="00FA4CFF" w:rsidRDefault="00FA4CFF" w:rsidP="00FA4CFF">
                            <w:pPr>
                              <w:pStyle w:val="NoSpacing"/>
                              <w:jc w:val="center"/>
                            </w:pPr>
                          </w:p>
                          <w:p w14:paraId="6A19DA32" w14:textId="66B39E84" w:rsidR="00FA4CFF" w:rsidRPr="00EA2B4B" w:rsidRDefault="00FA4CFF" w:rsidP="00FA4CFF">
                            <w:pPr>
                              <w:pStyle w:val="NoSpacing"/>
                              <w:jc w:val="center"/>
                              <w:rPr>
                                <w:rFonts w:ascii="Harry P" w:hAnsi="Harry P"/>
                                <w:sz w:val="44"/>
                                <w:szCs w:val="44"/>
                              </w:rPr>
                            </w:pPr>
                            <w:r w:rsidRPr="00EA2B4B">
                              <w:rPr>
                                <w:rFonts w:ascii="Harry P" w:hAnsi="Harry P"/>
                                <w:sz w:val="44"/>
                                <w:szCs w:val="44"/>
                              </w:rPr>
                              <w:t>Hogwarts Headmaster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D5F39" id="_x0000_s1028" type="#_x0000_t202" style="position:absolute;left:0;text-align:left;margin-left:575.85pt;margin-top:59.6pt;width:194.05pt;height:73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" filled="f" stroked="f">
                <v:textbox>
                  <w:txbxContent>
                    <w:p w14:paraId="56A42ABD" w14:textId="269EB0CD" w:rsidR="00FA4CFF" w:rsidRPr="00FA4CFF" w:rsidRDefault="00EA2B4B" w:rsidP="00FA4CFF">
                      <w:pPr>
                        <w:pStyle w:val="NoSpacing"/>
                        <w:jc w:val="center"/>
                        <w:rPr>
                          <w:rFonts w:ascii="Kunstler Script" w:hAnsi="Kunstler Script"/>
                          <w:sz w:val="44"/>
                          <w:szCs w:val="44"/>
                        </w:rPr>
                      </w:pPr>
                      <w:r>
                        <w:rPr>
                          <w:rFonts w:ascii="Kunstler Script" w:hAnsi="Kunstler Script"/>
                          <w:sz w:val="44"/>
                          <w:szCs w:val="44"/>
                        </w:rPr>
                        <w:t>{{</w:t>
                      </w:r>
                      <w:r w:rsidR="0009041B">
                        <w:rPr>
                          <w:rFonts w:ascii="Kunstler Script" w:hAnsi="Kunstler Script"/>
                          <w:sz w:val="44"/>
                          <w:szCs w:val="44"/>
                        </w:rPr>
                        <w:t>headmaster</w:t>
                      </w:r>
                      <w:r>
                        <w:rPr>
                          <w:rFonts w:ascii="Kunstler Script" w:hAnsi="Kunstler Script"/>
                          <w:sz w:val="44"/>
                          <w:szCs w:val="44"/>
                        </w:rPr>
                        <w:t>}}</w:t>
                      </w:r>
                    </w:p>
                    <w:p w14:paraId="3554BCF0" w14:textId="77777777" w:rsidR="00FA4CFF" w:rsidRDefault="00FA4CFF" w:rsidP="00FA4CFF">
                      <w:pPr>
                        <w:pStyle w:val="NoSpacing"/>
                        <w:jc w:val="center"/>
                      </w:pPr>
                    </w:p>
                    <w:p w14:paraId="6A19DA32" w14:textId="66B39E84" w:rsidR="00FA4CFF" w:rsidRPr="00EA2B4B" w:rsidRDefault="00FA4CFF" w:rsidP="00FA4CFF">
                      <w:pPr>
                        <w:pStyle w:val="NoSpacing"/>
                        <w:jc w:val="center"/>
                        <w:rPr>
                          <w:rFonts w:ascii="Harry P" w:hAnsi="Harry P"/>
                          <w:sz w:val="44"/>
                          <w:szCs w:val="44"/>
                        </w:rPr>
                      </w:pPr>
                      <w:r w:rsidRPr="00EA2B4B">
                        <w:rPr>
                          <w:rFonts w:ascii="Harry P" w:hAnsi="Harry P"/>
                          <w:sz w:val="44"/>
                          <w:szCs w:val="44"/>
                        </w:rPr>
                        <w:t>Hogwarts Headmaster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04CC4" w:rsidRPr="00C20722" w:rsidSect="00C207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58FEB" w14:textId="77777777" w:rsidR="000447E4" w:rsidRDefault="000447E4" w:rsidP="000875C0">
      <w:r>
        <w:separator/>
      </w:r>
    </w:p>
  </w:endnote>
  <w:endnote w:type="continuationSeparator" w:id="0">
    <w:p w14:paraId="6774F59A" w14:textId="77777777" w:rsidR="000447E4" w:rsidRDefault="000447E4" w:rsidP="000875C0">
      <w:r>
        <w:continuationSeparator/>
      </w:r>
    </w:p>
  </w:endnote>
  <w:endnote w:type="continuationNotice" w:id="1">
    <w:p w14:paraId="2C29A600" w14:textId="77777777" w:rsidR="000447E4" w:rsidRDefault="000447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Harry 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9535E" w14:textId="77777777" w:rsidR="009334D0" w:rsidRDefault="009334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00F83" w14:textId="77777777" w:rsidR="009334D0" w:rsidRDefault="009334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60D3D" w14:textId="77777777" w:rsidR="009334D0" w:rsidRDefault="009334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CE8A7" w14:textId="77777777" w:rsidR="000447E4" w:rsidRDefault="000447E4" w:rsidP="000875C0">
      <w:r>
        <w:separator/>
      </w:r>
    </w:p>
  </w:footnote>
  <w:footnote w:type="continuationSeparator" w:id="0">
    <w:p w14:paraId="1CFE9081" w14:textId="77777777" w:rsidR="000447E4" w:rsidRDefault="000447E4" w:rsidP="000875C0">
      <w:r>
        <w:continuationSeparator/>
      </w:r>
    </w:p>
  </w:footnote>
  <w:footnote w:type="continuationNotice" w:id="1">
    <w:p w14:paraId="5D0A3D08" w14:textId="77777777" w:rsidR="000447E4" w:rsidRDefault="000447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72BCE" w14:textId="11215FEC" w:rsidR="009334D0" w:rsidRDefault="00655E00">
    <w:pPr>
      <w:pStyle w:val="Header"/>
    </w:pPr>
    <w:r>
      <w:rPr>
        <w:noProof/>
      </w:rPr>
      <w:pict w14:anchorId="486993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376" o:spid="_x0000_s1026" type="#_x0000_t75" style="position:absolute;left:0;text-align:left;margin-left:0;margin-top:0;width:768.95pt;height:432.5pt;z-index:-251657216;mso-position-horizontal:center;mso-position-horizontal-relative:margin;mso-position-vertical:center;mso-position-vertical-relative:margin" o:allowincell="f">
          <v:imagedata r:id="rId1" o:title="Hogwarts-Legacy-Logo-PNG-Pho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D419C" w14:textId="15594DF0" w:rsidR="009334D0" w:rsidRDefault="00655E00">
    <w:pPr>
      <w:pStyle w:val="Header"/>
    </w:pPr>
    <w:r>
      <w:rPr>
        <w:noProof/>
      </w:rPr>
      <w:pict w14:anchorId="1E0FB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377" o:spid="_x0000_s1027" type="#_x0000_t75" style="position:absolute;left:0;text-align:left;margin-left:0;margin-top:0;width:768.95pt;height:432.5pt;z-index:-251656192;mso-position-horizontal:center;mso-position-horizontal-relative:margin;mso-position-vertical:center;mso-position-vertical-relative:margin" o:allowincell="f">
          <v:imagedata r:id="rId1" o:title="Hogwarts-Legacy-Logo-PNG-Pho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BB1FD" w14:textId="7D26D68A" w:rsidR="009334D0" w:rsidRDefault="00655E00">
    <w:pPr>
      <w:pStyle w:val="Header"/>
    </w:pPr>
    <w:r>
      <w:rPr>
        <w:noProof/>
      </w:rPr>
      <w:pict w14:anchorId="560176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3375" o:spid="_x0000_s1025" type="#_x0000_t75" style="position:absolute;left:0;text-align:left;margin-left:0;margin-top:0;width:768.95pt;height:432.5pt;z-index:-251658240;mso-position-horizontal:center;mso-position-horizontal-relative:margin;mso-position-vertical:center;mso-position-vertical-relative:margin" o:allowincell="f">
          <v:imagedata r:id="rId1" o:title="Hogwarts-Legacy-Logo-PNG-Phot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0"/>
    <w:rsid w:val="00013DCE"/>
    <w:rsid w:val="00017E89"/>
    <w:rsid w:val="00023A55"/>
    <w:rsid w:val="0003083A"/>
    <w:rsid w:val="000447E4"/>
    <w:rsid w:val="000875C0"/>
    <w:rsid w:val="0009041B"/>
    <w:rsid w:val="00094622"/>
    <w:rsid w:val="00113F7A"/>
    <w:rsid w:val="0018237A"/>
    <w:rsid w:val="00185D3E"/>
    <w:rsid w:val="00186721"/>
    <w:rsid w:val="001962F9"/>
    <w:rsid w:val="00207649"/>
    <w:rsid w:val="002416E6"/>
    <w:rsid w:val="00314887"/>
    <w:rsid w:val="00324158"/>
    <w:rsid w:val="003422EC"/>
    <w:rsid w:val="00342B13"/>
    <w:rsid w:val="003550C4"/>
    <w:rsid w:val="00357189"/>
    <w:rsid w:val="003860A1"/>
    <w:rsid w:val="003C07D9"/>
    <w:rsid w:val="003C2748"/>
    <w:rsid w:val="004076A0"/>
    <w:rsid w:val="0045039F"/>
    <w:rsid w:val="004856E6"/>
    <w:rsid w:val="0050636B"/>
    <w:rsid w:val="00506C77"/>
    <w:rsid w:val="005358A0"/>
    <w:rsid w:val="00552A9A"/>
    <w:rsid w:val="005E476A"/>
    <w:rsid w:val="005F2A53"/>
    <w:rsid w:val="006237E5"/>
    <w:rsid w:val="006240E5"/>
    <w:rsid w:val="00637C20"/>
    <w:rsid w:val="00655E00"/>
    <w:rsid w:val="00683186"/>
    <w:rsid w:val="006930A7"/>
    <w:rsid w:val="006A0BED"/>
    <w:rsid w:val="006A75DC"/>
    <w:rsid w:val="006E1C25"/>
    <w:rsid w:val="006F2FC9"/>
    <w:rsid w:val="007163E2"/>
    <w:rsid w:val="00722F1E"/>
    <w:rsid w:val="007D2DEA"/>
    <w:rsid w:val="008130DC"/>
    <w:rsid w:val="0087252E"/>
    <w:rsid w:val="0088227F"/>
    <w:rsid w:val="008949C3"/>
    <w:rsid w:val="008C1369"/>
    <w:rsid w:val="008D4107"/>
    <w:rsid w:val="008F7137"/>
    <w:rsid w:val="009334D0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AE2E73"/>
    <w:rsid w:val="00AE4654"/>
    <w:rsid w:val="00AE56AB"/>
    <w:rsid w:val="00AF5D55"/>
    <w:rsid w:val="00B26126"/>
    <w:rsid w:val="00B3467D"/>
    <w:rsid w:val="00B71E9A"/>
    <w:rsid w:val="00B76559"/>
    <w:rsid w:val="00BA757B"/>
    <w:rsid w:val="00C20722"/>
    <w:rsid w:val="00C26A15"/>
    <w:rsid w:val="00C70B50"/>
    <w:rsid w:val="00C91692"/>
    <w:rsid w:val="00CD4C49"/>
    <w:rsid w:val="00D04B64"/>
    <w:rsid w:val="00D76A8B"/>
    <w:rsid w:val="00E0005A"/>
    <w:rsid w:val="00E13588"/>
    <w:rsid w:val="00E47B68"/>
    <w:rsid w:val="00E52F25"/>
    <w:rsid w:val="00E62004"/>
    <w:rsid w:val="00E81CD3"/>
    <w:rsid w:val="00EA2B4B"/>
    <w:rsid w:val="00F01E2B"/>
    <w:rsid w:val="00F21628"/>
    <w:rsid w:val="00F602CD"/>
    <w:rsid w:val="00FA4CFF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EC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C0504D" w:themeColor="accent2"/>
      <w:spacing w:val="40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C0504D" w:themeColor="accent2"/>
      <w:spacing w:val="2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21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75C0"/>
  </w:style>
  <w:style w:type="paragraph" w:styleId="Footer">
    <w:name w:val="footer"/>
    <w:basedOn w:val="Normal"/>
    <w:link w:val="FooterCh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75C0"/>
  </w:style>
  <w:style w:type="character" w:customStyle="1" w:styleId="Heading1Char">
    <w:name w:val="Heading 1 Char"/>
    <w:basedOn w:val="DefaultParagraphFont"/>
    <w:link w:val="Heading1"/>
    <w:uiPriority w:val="9"/>
    <w:rsid w:val="001962F9"/>
    <w:rPr>
      <w:rFonts w:asciiTheme="majorHAnsi" w:eastAsiaTheme="majorEastAsia" w:hAnsiTheme="majorHAnsi" w:cstheme="majorBidi"/>
      <w:caps/>
      <w:color w:val="C0504D" w:themeColor="accent2"/>
      <w:spacing w:val="40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62F9"/>
    <w:rPr>
      <w:rFonts w:asciiTheme="majorHAnsi" w:eastAsiaTheme="majorEastAsia" w:hAnsiTheme="majorHAnsi" w:cstheme="majorBidi"/>
      <w:caps/>
      <w:color w:val="C0504D" w:themeColor="accent2"/>
      <w:spacing w:val="2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2F9"/>
    <w:rPr>
      <w:rFonts w:eastAsiaTheme="majorEastAsia" w:cstheme="majorBidi"/>
      <w:caps/>
      <w:spacing w:val="20"/>
      <w:sz w:val="32"/>
      <w:szCs w:val="24"/>
    </w:rPr>
  </w:style>
  <w:style w:type="table" w:styleId="ListTable7Colorful-Accent1">
    <w:name w:val="List Table 7 Colorful Accent 1"/>
    <w:basedOn w:val="TableNormal"/>
    <w:uiPriority w:val="52"/>
    <w:rsid w:val="008949C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8949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8949C3"/>
    <w:pPr>
      <w:jc w:val="left"/>
    </w:pPr>
    <w:rPr>
      <w:rFonts w:eastAsiaTheme="minorEastAsia"/>
      <w:color w:val="auto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949C3"/>
    <w:rPr>
      <w:rFonts w:eastAsiaTheme="minorEastAsia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GB%7b2561895F-7168-4FA5-95B6-16F45E74F4FE%7d\%7bB03C1870-1FE5-4686-9488-92A5613E8A16%7dtf03987557_win32.dotx" TargetMode="External"/></Relationships>
</file>

<file path=word/theme/theme1.xml><?xml version="1.0" encoding="utf-8"?>
<a:theme xmlns:a="http://schemas.openxmlformats.org/drawingml/2006/main" name="Vapor Trail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{B03C1870-1FE5-4686-9488-92A5613E8A16}tf03987557_win32.dotx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2024-09-11T15:05:00Z</dcterms:created>
  <dcterms:modified xsi:type="dcterms:W3CDTF">2024-09-25T14:50:00Z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